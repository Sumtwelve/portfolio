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9"/>
        <w:gridCol w:w="735"/>
        <w:gridCol w:w="6613"/>
      </w:tblGrid>
      <w:tr w:rsidR="001B2ABD" w14:paraId="31D7D328" w14:textId="77777777" w:rsidTr="00A338B7">
        <w:trPr>
          <w:trHeight w:val="14103"/>
        </w:trPr>
        <w:tc>
          <w:tcPr>
            <w:tcW w:w="3679" w:type="dxa"/>
          </w:tcPr>
          <w:sdt>
            <w:sdtPr>
              <w:id w:val="1671910092"/>
              <w:placeholder>
                <w:docPart w:val="BE103D481E75445AB9021FB5D3CEA194"/>
              </w:placeholder>
              <w:temporary/>
              <w:showingPlcHdr/>
              <w15:appearance w15:val="hidden"/>
            </w:sdtPr>
            <w:sdtContent>
              <w:p w14:paraId="45161164" w14:textId="77777777" w:rsidR="009257E4" w:rsidRDefault="009257E4" w:rsidP="009257E4">
                <w:pPr>
                  <w:pStyle w:val="Heading3"/>
                </w:pPr>
                <w:r w:rsidRPr="000F5E2D">
                  <w:rPr>
                    <w:color w:val="355D7E" w:themeColor="accent1" w:themeShade="80"/>
                    <w:spacing w:val="20"/>
                    <w:sz w:val="28"/>
                    <w:szCs w:val="28"/>
                  </w:rPr>
                  <w:t>Profile</w:t>
                </w:r>
              </w:p>
            </w:sdtContent>
          </w:sdt>
          <w:p w14:paraId="7D3DDA42" w14:textId="02977214" w:rsidR="009257E4" w:rsidRPr="000F5E2D" w:rsidRDefault="009257E4" w:rsidP="009257E4">
            <w:pPr>
              <w:rPr>
                <w:sz w:val="20"/>
                <w:szCs w:val="24"/>
              </w:rPr>
            </w:pPr>
            <w:r w:rsidRPr="000F5E2D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E886851" wp14:editId="4E242897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-3051810</wp:posOffset>
                  </wp:positionV>
                  <wp:extent cx="2106295" cy="2106295"/>
                  <wp:effectExtent l="76200" t="76200" r="84455" b="84455"/>
                  <wp:wrapTopAndBottom/>
                  <wp:docPr id="4" name="Picture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106295" cy="2106295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F5E2D">
              <w:rPr>
                <w:sz w:val="22"/>
                <w:szCs w:val="28"/>
              </w:rPr>
              <w:t xml:space="preserve">Hello! I have a fair amount of experience in the food service, telecommunications, and </w:t>
            </w:r>
            <w:r w:rsidR="004C4199" w:rsidRPr="000F5E2D">
              <w:rPr>
                <w:sz w:val="22"/>
                <w:szCs w:val="28"/>
              </w:rPr>
              <w:t>IT industries</w:t>
            </w:r>
            <w:r w:rsidRPr="000F5E2D">
              <w:rPr>
                <w:sz w:val="22"/>
                <w:szCs w:val="28"/>
              </w:rPr>
              <w:t xml:space="preserve">. I consider myself to be kind, considerate, and very attentive to detail. </w:t>
            </w:r>
            <w:r w:rsidR="004C4199" w:rsidRPr="000F5E2D">
              <w:rPr>
                <w:sz w:val="22"/>
                <w:szCs w:val="28"/>
              </w:rPr>
              <w:t>Currently seeking a career in web development, as programming is my passion. Ready to show clients and coworkers the care and respect they deserve.</w:t>
            </w:r>
          </w:p>
          <w:p w14:paraId="298C8003" w14:textId="77777777" w:rsidR="004C4199" w:rsidRPr="007F3DBF" w:rsidRDefault="004C4199" w:rsidP="009257E4">
            <w:pPr>
              <w:rPr>
                <w:sz w:val="6"/>
                <w:szCs w:val="10"/>
              </w:rPr>
            </w:pPr>
          </w:p>
          <w:p w14:paraId="612A44CE" w14:textId="179CF569" w:rsidR="004C4199" w:rsidRPr="000F5E2D" w:rsidRDefault="004C4199" w:rsidP="004C4199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pacing w:val="20"/>
                <w:sz w:val="28"/>
                <w:szCs w:val="28"/>
              </w:rPr>
            </w:pPr>
            <w:r w:rsidRPr="000F5E2D">
              <w:rPr>
                <w:color w:val="355D7E" w:themeColor="accent1" w:themeShade="80"/>
                <w:spacing w:val="20"/>
                <w:sz w:val="28"/>
                <w:szCs w:val="28"/>
              </w:rPr>
              <w:t>PORTFOLIO</w:t>
            </w:r>
          </w:p>
          <w:p w14:paraId="721D5136" w14:textId="2BF8D93F" w:rsidR="00A12C82" w:rsidRPr="007F3DBF" w:rsidRDefault="00000000" w:rsidP="009257E4">
            <w:pPr>
              <w:rPr>
                <w:sz w:val="22"/>
                <w:szCs w:val="28"/>
              </w:rPr>
            </w:pPr>
            <w:hyperlink r:id="rId11" w:history="1">
              <w:r w:rsidR="007F3DBF" w:rsidRPr="007F3DBF">
                <w:rPr>
                  <w:rStyle w:val="Hyperlink"/>
                  <w:sz w:val="20"/>
                  <w:szCs w:val="24"/>
                </w:rPr>
                <w:t>https://www.sumtwelve.net/dev</w:t>
              </w:r>
            </w:hyperlink>
          </w:p>
          <w:sdt>
            <w:sdtPr>
              <w:id w:val="-1110515265"/>
              <w:placeholder>
                <w:docPart w:val="67D4E181768B46A4958E046980097F49"/>
              </w:placeholder>
              <w:temporary/>
              <w:showingPlcHdr/>
              <w15:appearance w15:val="hidden"/>
            </w:sdtPr>
            <w:sdtContent>
              <w:p w14:paraId="48EB0180" w14:textId="77777777" w:rsidR="009257E4" w:rsidRPr="00CB0055" w:rsidRDefault="009257E4" w:rsidP="009257E4">
                <w:pPr>
                  <w:pStyle w:val="Heading3"/>
                </w:pPr>
                <w:r w:rsidRPr="000F5E2D">
                  <w:rPr>
                    <w:color w:val="355D7E" w:themeColor="accent1" w:themeShade="80"/>
                    <w:spacing w:val="20"/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-1189296864"/>
              <w:placeholder>
                <w:docPart w:val="42778654ADA74D00B5C127657B7F2D99"/>
              </w:placeholder>
              <w:temporary/>
              <w:showingPlcHdr/>
              <w15:appearance w15:val="hidden"/>
            </w:sdtPr>
            <w:sdtContent>
              <w:p w14:paraId="7AA55826" w14:textId="77777777" w:rsidR="009257E4" w:rsidRPr="00A67C8E" w:rsidRDefault="009257E4" w:rsidP="009257E4">
                <w:pPr>
                  <w:rPr>
                    <w:sz w:val="20"/>
                    <w:szCs w:val="24"/>
                  </w:rPr>
                </w:pPr>
                <w:r w:rsidRPr="00A67C8E">
                  <w:rPr>
                    <w:sz w:val="22"/>
                  </w:rPr>
                  <w:t>PHONE:</w:t>
                </w:r>
              </w:p>
            </w:sdtContent>
          </w:sdt>
          <w:p w14:paraId="3433A30A" w14:textId="77777777" w:rsidR="009257E4" w:rsidRDefault="009257E4" w:rsidP="009257E4">
            <w:pPr>
              <w:rPr>
                <w:sz w:val="20"/>
                <w:szCs w:val="24"/>
              </w:rPr>
            </w:pPr>
            <w:r w:rsidRPr="00A67C8E">
              <w:rPr>
                <w:sz w:val="20"/>
                <w:szCs w:val="24"/>
              </w:rPr>
              <w:t>801-702-7547</w:t>
            </w:r>
          </w:p>
          <w:p w14:paraId="324F7B16" w14:textId="77777777" w:rsidR="00A67C8E" w:rsidRDefault="00A67C8E" w:rsidP="009257E4">
            <w:pPr>
              <w:rPr>
                <w:sz w:val="20"/>
                <w:szCs w:val="24"/>
              </w:rPr>
            </w:pPr>
          </w:p>
          <w:sdt>
            <w:sdtPr>
              <w:rPr>
                <w:sz w:val="20"/>
                <w:szCs w:val="24"/>
              </w:rPr>
              <w:id w:val="655725756"/>
              <w:placeholder>
                <w:docPart w:val="6C1D553BFEA7410F857C5268A319AD2E"/>
              </w:placeholder>
              <w:temporary/>
              <w:showingPlcHdr/>
              <w15:appearance w15:val="hidden"/>
            </w:sdtPr>
            <w:sdtContent>
              <w:p w14:paraId="143FAEF5" w14:textId="77777777" w:rsidR="00A67C8E" w:rsidRPr="00A67C8E" w:rsidRDefault="00A67C8E" w:rsidP="00A67C8E">
                <w:pPr>
                  <w:rPr>
                    <w:sz w:val="20"/>
                    <w:szCs w:val="24"/>
                  </w:rPr>
                </w:pPr>
                <w:r w:rsidRPr="00A67C8E">
                  <w:rPr>
                    <w:sz w:val="22"/>
                  </w:rPr>
                  <w:t>EMAIL:</w:t>
                </w:r>
              </w:p>
            </w:sdtContent>
          </w:sdt>
          <w:p w14:paraId="3C028C93" w14:textId="4795C629" w:rsidR="009257E4" w:rsidRPr="00A67C8E" w:rsidRDefault="00000000" w:rsidP="009257E4">
            <w:pPr>
              <w:rPr>
                <w:color w:val="B85A22" w:themeColor="accent2" w:themeShade="BF"/>
                <w:sz w:val="20"/>
                <w:szCs w:val="24"/>
                <w:u w:val="single"/>
              </w:rPr>
            </w:pPr>
            <w:hyperlink r:id="rId12" w:history="1">
              <w:r w:rsidR="00A67C8E" w:rsidRPr="00A67C8E">
                <w:rPr>
                  <w:rStyle w:val="Hyperlink"/>
                  <w:sz w:val="20"/>
                  <w:szCs w:val="24"/>
                </w:rPr>
                <w:t>noahnielsen714@gmail.com</w:t>
              </w:r>
            </w:hyperlink>
          </w:p>
          <w:p w14:paraId="45C5EBBE" w14:textId="77777777" w:rsidR="00A67C8E" w:rsidRDefault="00A67C8E" w:rsidP="009257E4">
            <w:pPr>
              <w:rPr>
                <w:sz w:val="20"/>
                <w:szCs w:val="24"/>
              </w:rPr>
            </w:pPr>
          </w:p>
          <w:p w14:paraId="583E3193" w14:textId="2F789E06" w:rsidR="00A67C8E" w:rsidRDefault="00A67C8E" w:rsidP="009257E4">
            <w:pPr>
              <w:rPr>
                <w:sz w:val="20"/>
                <w:szCs w:val="24"/>
              </w:rPr>
            </w:pPr>
            <w:r w:rsidRPr="00A67C8E">
              <w:rPr>
                <w:sz w:val="22"/>
                <w:szCs w:val="28"/>
              </w:rPr>
              <w:t>GITHUB</w:t>
            </w:r>
            <w:r>
              <w:rPr>
                <w:sz w:val="20"/>
                <w:szCs w:val="24"/>
              </w:rPr>
              <w:t>:</w:t>
            </w:r>
          </w:p>
          <w:p w14:paraId="0AAEC7EC" w14:textId="6664A06C" w:rsidR="00A67C8E" w:rsidRPr="00A67C8E" w:rsidRDefault="00000000" w:rsidP="009257E4">
            <w:pPr>
              <w:rPr>
                <w:sz w:val="20"/>
                <w:szCs w:val="24"/>
              </w:rPr>
            </w:pPr>
            <w:hyperlink r:id="rId13" w:history="1">
              <w:r w:rsidR="00A67C8E" w:rsidRPr="00A67C8E">
                <w:rPr>
                  <w:rStyle w:val="Hyperlink"/>
                  <w:sz w:val="20"/>
                  <w:szCs w:val="24"/>
                </w:rPr>
                <w:t>https://github.com/Sumtwelve</w:t>
              </w:r>
            </w:hyperlink>
          </w:p>
          <w:p w14:paraId="0211227C" w14:textId="77777777" w:rsidR="00A67C8E" w:rsidRDefault="00A67C8E" w:rsidP="009257E4">
            <w:pPr>
              <w:rPr>
                <w:sz w:val="22"/>
                <w:szCs w:val="28"/>
              </w:rPr>
            </w:pPr>
          </w:p>
          <w:p w14:paraId="48D7CA5B" w14:textId="6E385491" w:rsidR="009257E4" w:rsidRPr="00A67C8E" w:rsidRDefault="00A67C8E" w:rsidP="009257E4">
            <w:pPr>
              <w:rPr>
                <w:sz w:val="20"/>
                <w:szCs w:val="24"/>
              </w:rPr>
            </w:pPr>
            <w:r w:rsidRPr="00A67C8E">
              <w:rPr>
                <w:sz w:val="22"/>
                <w:szCs w:val="28"/>
              </w:rPr>
              <w:t>LINKEDIN</w:t>
            </w:r>
            <w:r w:rsidRPr="00A67C8E">
              <w:rPr>
                <w:sz w:val="20"/>
                <w:szCs w:val="24"/>
              </w:rPr>
              <w:t>:</w:t>
            </w:r>
          </w:p>
          <w:p w14:paraId="181B6C2F" w14:textId="07D60E35" w:rsidR="009257E4" w:rsidRDefault="00000000" w:rsidP="004C4199">
            <w:pPr>
              <w:rPr>
                <w:rStyle w:val="Hyperlink"/>
                <w:sz w:val="20"/>
                <w:szCs w:val="24"/>
              </w:rPr>
            </w:pPr>
            <w:hyperlink r:id="rId14" w:history="1">
              <w:r w:rsidR="009257E4" w:rsidRPr="00A67C8E">
                <w:rPr>
                  <w:rStyle w:val="Hyperlink"/>
                  <w:sz w:val="20"/>
                  <w:szCs w:val="24"/>
                </w:rPr>
                <w:t>https://www.linkedin.com/in/noah-nielsen-22b2251a6/</w:t>
              </w:r>
            </w:hyperlink>
          </w:p>
          <w:p w14:paraId="66AE421D" w14:textId="77777777" w:rsidR="007F3DBF" w:rsidRPr="004C4199" w:rsidRDefault="007F3DBF" w:rsidP="004C4199">
            <w:pPr>
              <w:rPr>
                <w:sz w:val="20"/>
                <w:szCs w:val="24"/>
              </w:rPr>
            </w:pPr>
          </w:p>
          <w:sdt>
            <w:sdtPr>
              <w:id w:val="1097289395"/>
              <w:placeholder>
                <w:docPart w:val="AF97CEBF4E974D9284633B8CD60BE631"/>
              </w:placeholder>
              <w:temporary/>
              <w:showingPlcHdr/>
              <w15:appearance w15:val="hidden"/>
            </w:sdtPr>
            <w:sdtContent>
              <w:p w14:paraId="6F11FE12" w14:textId="77777777" w:rsidR="009257E4" w:rsidRPr="00CB0055" w:rsidRDefault="009257E4" w:rsidP="009257E4">
                <w:pPr>
                  <w:pStyle w:val="Heading3"/>
                </w:pPr>
                <w:r w:rsidRPr="000F5E2D">
                  <w:rPr>
                    <w:color w:val="355D7E" w:themeColor="accent1" w:themeShade="80"/>
                    <w:spacing w:val="20"/>
                    <w:sz w:val="28"/>
                    <w:szCs w:val="28"/>
                  </w:rPr>
                  <w:t>Hobbies</w:t>
                </w:r>
              </w:p>
            </w:sdtContent>
          </w:sdt>
          <w:p w14:paraId="5BDA8ACE" w14:textId="7BFB3568" w:rsidR="001B2ABD" w:rsidRDefault="009257E4" w:rsidP="009257E4">
            <w:pPr>
              <w:tabs>
                <w:tab w:val="left" w:pos="990"/>
              </w:tabs>
            </w:pPr>
            <w:r w:rsidRPr="00A67C8E">
              <w:rPr>
                <w:sz w:val="20"/>
                <w:szCs w:val="24"/>
              </w:rPr>
              <w:t>Songwriting,</w:t>
            </w:r>
            <w:r w:rsidR="007F3DBF">
              <w:rPr>
                <w:sz w:val="20"/>
                <w:szCs w:val="24"/>
              </w:rPr>
              <w:t xml:space="preserve"> Music Production,</w:t>
            </w:r>
            <w:r w:rsidRPr="00A67C8E">
              <w:rPr>
                <w:sz w:val="20"/>
                <w:szCs w:val="24"/>
              </w:rPr>
              <w:t xml:space="preserve"> Music Performance (currently in a rock band for fun), Accounting</w:t>
            </w:r>
          </w:p>
        </w:tc>
        <w:tc>
          <w:tcPr>
            <w:tcW w:w="735" w:type="dxa"/>
          </w:tcPr>
          <w:p w14:paraId="6A0BEA42" w14:textId="379CA13B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13" w:type="dxa"/>
          </w:tcPr>
          <w:p w14:paraId="35C41051" w14:textId="77777777" w:rsidR="009257E4" w:rsidRPr="009257E4" w:rsidRDefault="009257E4" w:rsidP="004E20B1">
            <w:pPr>
              <w:pStyle w:val="Title"/>
              <w:contextualSpacing/>
              <w:rPr>
                <w:sz w:val="44"/>
                <w:szCs w:val="44"/>
              </w:rPr>
            </w:pPr>
          </w:p>
          <w:p w14:paraId="6626D59E" w14:textId="19DFB233" w:rsidR="001B2ABD" w:rsidRPr="000F5E2D" w:rsidRDefault="0055707E" w:rsidP="004E20B1">
            <w:pPr>
              <w:pStyle w:val="Title"/>
              <w:contextualSpacing/>
              <w:rPr>
                <w:noProof/>
                <w:sz w:val="90"/>
                <w:szCs w:val="90"/>
              </w:rPr>
            </w:pPr>
            <w:r w:rsidRPr="000F5E2D">
              <w:rPr>
                <w:sz w:val="90"/>
                <w:szCs w:val="90"/>
              </w:rPr>
              <w:t>Noah</w:t>
            </w:r>
            <w:r w:rsidR="009257E4" w:rsidRPr="000F5E2D">
              <w:rPr>
                <w:sz w:val="90"/>
                <w:szCs w:val="90"/>
              </w:rPr>
              <w:t xml:space="preserve"> </w:t>
            </w:r>
            <w:r w:rsidRPr="000F5E2D">
              <w:rPr>
                <w:sz w:val="90"/>
                <w:szCs w:val="90"/>
              </w:rPr>
              <w:t>Nielsen</w:t>
            </w:r>
          </w:p>
          <w:p w14:paraId="58E3C2DD" w14:textId="77777777" w:rsidR="004A7F83" w:rsidRDefault="00F860F7" w:rsidP="00A338B7">
            <w:pPr>
              <w:rPr>
                <w:spacing w:val="26"/>
                <w:w w:val="80"/>
                <w:sz w:val="32"/>
                <w:szCs w:val="40"/>
              </w:rPr>
            </w:pPr>
            <w:r w:rsidRPr="000F5E2D">
              <w:rPr>
                <w:spacing w:val="26"/>
                <w:w w:val="80"/>
                <w:sz w:val="32"/>
                <w:szCs w:val="40"/>
              </w:rPr>
              <w:t>WILLING, ABLE, AND ATTENTIVE</w:t>
            </w:r>
          </w:p>
          <w:p w14:paraId="452935EF" w14:textId="77777777" w:rsidR="000F5E2D" w:rsidRPr="000F5E2D" w:rsidRDefault="000F5E2D" w:rsidP="00A338B7">
            <w:pPr>
              <w:rPr>
                <w:spacing w:val="26"/>
                <w:w w:val="80"/>
                <w:sz w:val="32"/>
                <w:szCs w:val="40"/>
              </w:rPr>
            </w:pPr>
          </w:p>
          <w:sdt>
            <w:sdtPr>
              <w:id w:val="1049110328"/>
              <w:placeholder>
                <w:docPart w:val="3413856F66CB4236938D6AE35A4CFED5"/>
              </w:placeholder>
              <w:temporary/>
              <w:showingPlcHdr/>
              <w15:appearance w15:val="hidden"/>
            </w:sdtPr>
            <w:sdtContent>
              <w:p w14:paraId="3B5B926A" w14:textId="77777777" w:rsidR="009257E4" w:rsidRDefault="009257E4" w:rsidP="009257E4">
                <w:pPr>
                  <w:pStyle w:val="Heading2"/>
                </w:pPr>
                <w:r w:rsidRPr="000F5E2D">
                  <w:rPr>
                    <w:spacing w:val="10"/>
                    <w:sz w:val="32"/>
                    <w:szCs w:val="36"/>
                  </w:rPr>
                  <w:t>EDUCATION</w:t>
                </w:r>
              </w:p>
            </w:sdtContent>
          </w:sdt>
          <w:p w14:paraId="661071A8" w14:textId="32BF3D9B" w:rsidR="007F3DBF" w:rsidRPr="007F3DBF" w:rsidRDefault="009257E4" w:rsidP="007F3DBF">
            <w:pPr>
              <w:pStyle w:val="Heading4"/>
              <w:rPr>
                <w:spacing w:val="10"/>
                <w:sz w:val="22"/>
                <w:szCs w:val="28"/>
              </w:rPr>
            </w:pPr>
            <w:r w:rsidRPr="000F5E2D">
              <w:rPr>
                <w:spacing w:val="10"/>
                <w:sz w:val="22"/>
                <w:szCs w:val="28"/>
              </w:rPr>
              <w:t>Hunter High School</w:t>
            </w:r>
          </w:p>
          <w:p w14:paraId="5C0B1709" w14:textId="39E6F57D" w:rsidR="009257E4" w:rsidRPr="00C03EBB" w:rsidRDefault="009257E4" w:rsidP="009257E4">
            <w:pPr>
              <w:pStyle w:val="Date"/>
              <w:rPr>
                <w:b/>
                <w:bCs/>
                <w:i/>
                <w:iCs/>
                <w:color w:val="7C5F1D" w:themeColor="accent4" w:themeShade="80"/>
                <w:spacing w:val="-6"/>
                <w:sz w:val="20"/>
                <w:szCs w:val="24"/>
              </w:rPr>
            </w:pPr>
            <w:r w:rsidRPr="00C03EBB">
              <w:rPr>
                <w:b/>
                <w:bCs/>
                <w:i/>
                <w:iCs/>
                <w:color w:val="7C5F1D" w:themeColor="accent4" w:themeShade="80"/>
                <w:spacing w:val="-6"/>
                <w:sz w:val="20"/>
                <w:szCs w:val="24"/>
              </w:rPr>
              <w:t xml:space="preserve">2013 </w:t>
            </w:r>
            <w:r w:rsidR="00C03EBB">
              <w:rPr>
                <w:b/>
                <w:bCs/>
                <w:i/>
                <w:iCs/>
                <w:color w:val="7C5F1D" w:themeColor="accent4" w:themeShade="80"/>
                <w:spacing w:val="-6"/>
                <w:sz w:val="20"/>
                <w:szCs w:val="24"/>
              </w:rPr>
              <w:t>–</w:t>
            </w:r>
            <w:r w:rsidRPr="00C03EBB">
              <w:rPr>
                <w:b/>
                <w:bCs/>
                <w:i/>
                <w:iCs/>
                <w:color w:val="7C5F1D" w:themeColor="accent4" w:themeShade="80"/>
                <w:spacing w:val="-6"/>
                <w:sz w:val="20"/>
                <w:szCs w:val="24"/>
              </w:rPr>
              <w:t xml:space="preserve"> 2017</w:t>
            </w:r>
          </w:p>
          <w:p w14:paraId="2D5B21B8" w14:textId="70D9FE21" w:rsidR="009257E4" w:rsidRDefault="009257E4" w:rsidP="009257E4">
            <w:pPr>
              <w:rPr>
                <w:sz w:val="20"/>
                <w:szCs w:val="24"/>
              </w:rPr>
            </w:pPr>
            <w:r w:rsidRPr="00A67C8E">
              <w:rPr>
                <w:sz w:val="20"/>
                <w:szCs w:val="24"/>
              </w:rPr>
              <w:t xml:space="preserve">I graduated from Hunter </w:t>
            </w:r>
            <w:r w:rsidR="00291028">
              <w:rPr>
                <w:sz w:val="20"/>
                <w:szCs w:val="24"/>
              </w:rPr>
              <w:t>H</w:t>
            </w:r>
            <w:r w:rsidRPr="00A67C8E">
              <w:rPr>
                <w:sz w:val="20"/>
                <w:szCs w:val="24"/>
              </w:rPr>
              <w:t xml:space="preserve">igh in 2017 with a 3.5 GPA. </w:t>
            </w:r>
            <w:r w:rsidR="00291028">
              <w:rPr>
                <w:sz w:val="20"/>
                <w:szCs w:val="24"/>
              </w:rPr>
              <w:t>Applied myself to the Debate team and AP classes.</w:t>
            </w:r>
          </w:p>
          <w:p w14:paraId="1C3A2013" w14:textId="77777777" w:rsidR="00291028" w:rsidRPr="00291028" w:rsidRDefault="00291028" w:rsidP="009257E4">
            <w:pPr>
              <w:rPr>
                <w:sz w:val="6"/>
                <w:szCs w:val="10"/>
              </w:rPr>
            </w:pPr>
          </w:p>
          <w:p w14:paraId="1C295169" w14:textId="04A76C02" w:rsidR="009257E4" w:rsidRPr="000F5E2D" w:rsidRDefault="00A67C8E" w:rsidP="009257E4">
            <w:pPr>
              <w:pStyle w:val="Heading4"/>
              <w:rPr>
                <w:spacing w:val="10"/>
                <w:sz w:val="22"/>
                <w:szCs w:val="28"/>
              </w:rPr>
            </w:pPr>
            <w:r w:rsidRPr="000F5E2D">
              <w:rPr>
                <w:spacing w:val="10"/>
                <w:sz w:val="22"/>
                <w:szCs w:val="28"/>
              </w:rPr>
              <w:t>BYU-Idaho</w:t>
            </w:r>
          </w:p>
          <w:p w14:paraId="7824DA25" w14:textId="64184241" w:rsidR="009257E4" w:rsidRPr="00C03EBB" w:rsidRDefault="009257E4" w:rsidP="009257E4">
            <w:pPr>
              <w:pStyle w:val="Date"/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</w:pPr>
            <w:r w:rsidRPr="00C03EBB"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  <w:t>April 202</w:t>
            </w:r>
            <w:r w:rsidR="00A67C8E" w:rsidRPr="00C03EBB"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  <w:t>1</w:t>
            </w:r>
            <w:r w:rsidRPr="00C03EBB"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  <w:t xml:space="preserve"> – </w:t>
            </w:r>
            <w:r w:rsidR="00A67C8E" w:rsidRPr="00C03EBB"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  <w:t>January 2022</w:t>
            </w:r>
          </w:p>
          <w:p w14:paraId="38D1B5B4" w14:textId="0AA86D84" w:rsidR="009257E4" w:rsidRDefault="00A67C8E" w:rsidP="009257E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Learned valuable skills in Git, GitHub, Python, and working in a team.</w:t>
            </w:r>
          </w:p>
          <w:p w14:paraId="354E7256" w14:textId="77777777" w:rsidR="00291028" w:rsidRPr="00291028" w:rsidRDefault="00291028" w:rsidP="009257E4">
            <w:pPr>
              <w:rPr>
                <w:sz w:val="6"/>
                <w:szCs w:val="10"/>
              </w:rPr>
            </w:pPr>
          </w:p>
          <w:p w14:paraId="162B19F8" w14:textId="2A9EF830" w:rsidR="00291028" w:rsidRPr="000F5E2D" w:rsidRDefault="00291028" w:rsidP="009257E4">
            <w:pPr>
              <w:rPr>
                <w:b/>
                <w:bCs/>
                <w:spacing w:val="10"/>
                <w:sz w:val="22"/>
                <w:szCs w:val="28"/>
              </w:rPr>
            </w:pPr>
            <w:r w:rsidRPr="000F5E2D">
              <w:rPr>
                <w:b/>
                <w:bCs/>
                <w:spacing w:val="10"/>
                <w:sz w:val="22"/>
                <w:szCs w:val="28"/>
              </w:rPr>
              <w:t>The University of Utah – Coding Bootcamp</w:t>
            </w:r>
          </w:p>
          <w:p w14:paraId="44A22336" w14:textId="5183E83D" w:rsidR="000F5E2D" w:rsidRPr="00C03EBB" w:rsidRDefault="000F5E2D" w:rsidP="009257E4">
            <w:pPr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</w:pPr>
            <w:r w:rsidRPr="00C03EBB"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  <w:t>November 2022 – May 2023</w:t>
            </w:r>
          </w:p>
          <w:p w14:paraId="45D638E1" w14:textId="7F49933A" w:rsidR="00291028" w:rsidRDefault="00291028" w:rsidP="009257E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Graduated from a rigorous six-month course in full-stack web development. Learned popular development tools such as HTML, CSS, JavaScript, Express, MySQL, MongoDB, and React.</w:t>
            </w:r>
          </w:p>
          <w:p w14:paraId="76E548F3" w14:textId="77777777" w:rsidR="000F5E2D" w:rsidRPr="00291028" w:rsidRDefault="000F5E2D" w:rsidP="009257E4">
            <w:pPr>
              <w:rPr>
                <w:sz w:val="20"/>
                <w:szCs w:val="24"/>
              </w:rPr>
            </w:pPr>
          </w:p>
          <w:sdt>
            <w:sdtPr>
              <w:id w:val="1001553383"/>
              <w:placeholder>
                <w:docPart w:val="C7D2E414DA784F1BB13F709C929A448C"/>
              </w:placeholder>
              <w:temporary/>
              <w:showingPlcHdr/>
              <w15:appearance w15:val="hidden"/>
            </w:sdtPr>
            <w:sdtContent>
              <w:p w14:paraId="60348265" w14:textId="77777777" w:rsidR="009257E4" w:rsidRDefault="009257E4" w:rsidP="009257E4">
                <w:pPr>
                  <w:pStyle w:val="Heading2"/>
                </w:pPr>
                <w:r w:rsidRPr="000F5E2D">
                  <w:rPr>
                    <w:spacing w:val="10"/>
                    <w:sz w:val="32"/>
                    <w:szCs w:val="36"/>
                  </w:rPr>
                  <w:t>WORK EXPERIENCE</w:t>
                </w:r>
              </w:p>
            </w:sdtContent>
          </w:sdt>
          <w:p w14:paraId="24BD0E46" w14:textId="3B8C3D4E" w:rsidR="009257E4" w:rsidRPr="000F5E2D" w:rsidRDefault="009257E4" w:rsidP="009257E4">
            <w:pPr>
              <w:pStyle w:val="Heading4"/>
              <w:rPr>
                <w:spacing w:val="10"/>
                <w:sz w:val="22"/>
                <w:szCs w:val="28"/>
              </w:rPr>
            </w:pPr>
            <w:r w:rsidRPr="000F5E2D">
              <w:rPr>
                <w:spacing w:val="10"/>
                <w:sz w:val="22"/>
                <w:szCs w:val="28"/>
              </w:rPr>
              <w:t>Pizza Hut – Pizza Delivery Driver</w:t>
            </w:r>
          </w:p>
          <w:p w14:paraId="67B0F5F1" w14:textId="77777777" w:rsidR="00291028" w:rsidRPr="00291028" w:rsidRDefault="00291028" w:rsidP="00291028">
            <w:pPr>
              <w:rPr>
                <w:sz w:val="2"/>
                <w:szCs w:val="4"/>
              </w:rPr>
            </w:pPr>
          </w:p>
          <w:p w14:paraId="0E189A3A" w14:textId="53A93148" w:rsidR="009257E4" w:rsidRPr="00C03EBB" w:rsidRDefault="009257E4" w:rsidP="009257E4">
            <w:pPr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</w:pPr>
            <w:r w:rsidRPr="00C03EBB"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  <w:t>September 2021 to Now</w:t>
            </w:r>
          </w:p>
          <w:p w14:paraId="1B3E3C0B" w14:textId="77777777" w:rsidR="00291028" w:rsidRPr="00291028" w:rsidRDefault="00291028" w:rsidP="009257E4">
            <w:pPr>
              <w:rPr>
                <w:sz w:val="2"/>
                <w:szCs w:val="6"/>
              </w:rPr>
            </w:pPr>
          </w:p>
          <w:p w14:paraId="1CD480E2" w14:textId="74E8B550" w:rsidR="009257E4" w:rsidRPr="00A67C8E" w:rsidRDefault="00A338B7" w:rsidP="009257E4">
            <w:pPr>
              <w:rPr>
                <w:sz w:val="20"/>
                <w:szCs w:val="24"/>
              </w:rPr>
            </w:pPr>
            <w:r w:rsidRPr="00A67C8E">
              <w:rPr>
                <w:sz w:val="20"/>
                <w:szCs w:val="24"/>
              </w:rPr>
              <w:t xml:space="preserve">I work with a small team of dedicated drivers to deliver fresh </w:t>
            </w:r>
            <w:r w:rsidR="003C0E8A">
              <w:rPr>
                <w:sz w:val="20"/>
                <w:szCs w:val="24"/>
              </w:rPr>
              <w:t>food</w:t>
            </w:r>
            <w:r w:rsidRPr="00A67C8E">
              <w:rPr>
                <w:sz w:val="20"/>
                <w:szCs w:val="24"/>
              </w:rPr>
              <w:t xml:space="preserve"> to our customers’ home</w:t>
            </w:r>
            <w:r w:rsidR="00291028">
              <w:rPr>
                <w:sz w:val="20"/>
                <w:szCs w:val="24"/>
              </w:rPr>
              <w:t>s</w:t>
            </w:r>
            <w:r w:rsidRPr="00A67C8E">
              <w:rPr>
                <w:sz w:val="20"/>
                <w:szCs w:val="24"/>
              </w:rPr>
              <w:t>.</w:t>
            </w:r>
            <w:r w:rsidR="003C0E8A">
              <w:rPr>
                <w:sz w:val="20"/>
                <w:szCs w:val="24"/>
              </w:rPr>
              <w:t xml:space="preserve"> </w:t>
            </w:r>
            <w:r w:rsidR="0062019E">
              <w:rPr>
                <w:sz w:val="20"/>
                <w:szCs w:val="24"/>
              </w:rPr>
              <w:t>Learning</w:t>
            </w:r>
            <w:r w:rsidR="003C0E8A">
              <w:rPr>
                <w:sz w:val="20"/>
                <w:szCs w:val="24"/>
              </w:rPr>
              <w:t xml:space="preserve"> professionalism and customer service</w:t>
            </w:r>
            <w:r w:rsidR="0062019E">
              <w:rPr>
                <w:sz w:val="20"/>
                <w:szCs w:val="24"/>
              </w:rPr>
              <w:t xml:space="preserve"> in a fast-paced environment.</w:t>
            </w:r>
          </w:p>
          <w:p w14:paraId="563CD60B" w14:textId="77777777" w:rsidR="009257E4" w:rsidRPr="00291028" w:rsidRDefault="009257E4" w:rsidP="009257E4">
            <w:pPr>
              <w:pStyle w:val="Heading4"/>
              <w:rPr>
                <w:sz w:val="14"/>
                <w:szCs w:val="18"/>
              </w:rPr>
            </w:pPr>
          </w:p>
          <w:p w14:paraId="76EC4FE4" w14:textId="77777777" w:rsidR="009257E4" w:rsidRPr="000F5E2D" w:rsidRDefault="009257E4" w:rsidP="009257E4">
            <w:pPr>
              <w:pStyle w:val="Heading4"/>
              <w:rPr>
                <w:spacing w:val="10"/>
                <w:sz w:val="22"/>
                <w:szCs w:val="28"/>
              </w:rPr>
            </w:pPr>
            <w:r w:rsidRPr="000F5E2D">
              <w:rPr>
                <w:spacing w:val="10"/>
                <w:sz w:val="22"/>
                <w:szCs w:val="28"/>
              </w:rPr>
              <w:t>CaptionCall – Tele-Education Specialist</w:t>
            </w:r>
          </w:p>
          <w:p w14:paraId="2ED3552B" w14:textId="77777777" w:rsidR="00291028" w:rsidRPr="00291028" w:rsidRDefault="00291028" w:rsidP="00291028">
            <w:pPr>
              <w:rPr>
                <w:sz w:val="2"/>
                <w:szCs w:val="4"/>
              </w:rPr>
            </w:pPr>
          </w:p>
          <w:p w14:paraId="62C1CD3F" w14:textId="77777777" w:rsidR="009257E4" w:rsidRPr="00C03EBB" w:rsidRDefault="009257E4" w:rsidP="009257E4">
            <w:pPr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</w:pPr>
            <w:r w:rsidRPr="00C03EBB"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  <w:t>October 2020 to July 2021</w:t>
            </w:r>
          </w:p>
          <w:p w14:paraId="00707962" w14:textId="77777777" w:rsidR="00291028" w:rsidRPr="00291028" w:rsidRDefault="00291028" w:rsidP="009257E4">
            <w:pPr>
              <w:rPr>
                <w:sz w:val="2"/>
                <w:szCs w:val="6"/>
              </w:rPr>
            </w:pPr>
          </w:p>
          <w:p w14:paraId="3FEBC79F" w14:textId="459E2F46" w:rsidR="009257E4" w:rsidRPr="00A67C8E" w:rsidRDefault="009257E4" w:rsidP="009257E4">
            <w:pPr>
              <w:rPr>
                <w:sz w:val="20"/>
                <w:szCs w:val="24"/>
              </w:rPr>
            </w:pPr>
            <w:r w:rsidRPr="00A67C8E">
              <w:rPr>
                <w:sz w:val="20"/>
                <w:szCs w:val="24"/>
              </w:rPr>
              <w:t xml:space="preserve">Responsible for reaching out to and helping customers </w:t>
            </w:r>
            <w:r w:rsidR="00A338B7" w:rsidRPr="00A67C8E">
              <w:rPr>
                <w:sz w:val="20"/>
                <w:szCs w:val="24"/>
              </w:rPr>
              <w:t>troubleshoot tech</w:t>
            </w:r>
            <w:r w:rsidRPr="00A67C8E">
              <w:rPr>
                <w:sz w:val="20"/>
                <w:szCs w:val="24"/>
              </w:rPr>
              <w:t xml:space="preserve"> issues. Assisted with data entr</w:t>
            </w:r>
            <w:r w:rsidR="0062019E">
              <w:rPr>
                <w:sz w:val="20"/>
                <w:szCs w:val="24"/>
              </w:rPr>
              <w:t xml:space="preserve">y. </w:t>
            </w:r>
            <w:r w:rsidR="00A338B7" w:rsidRPr="00A67C8E">
              <w:rPr>
                <w:sz w:val="20"/>
                <w:szCs w:val="24"/>
              </w:rPr>
              <w:t>P</w:t>
            </w:r>
            <w:r w:rsidRPr="00A67C8E">
              <w:rPr>
                <w:sz w:val="20"/>
                <w:szCs w:val="24"/>
              </w:rPr>
              <w:t>racticed professional communication with customers and coworkers.</w:t>
            </w:r>
          </w:p>
          <w:p w14:paraId="53560184" w14:textId="77777777" w:rsidR="009257E4" w:rsidRPr="00291028" w:rsidRDefault="009257E4" w:rsidP="009257E4">
            <w:pPr>
              <w:rPr>
                <w:sz w:val="14"/>
                <w:szCs w:val="18"/>
              </w:rPr>
            </w:pPr>
          </w:p>
          <w:p w14:paraId="25850E3B" w14:textId="77777777" w:rsidR="009257E4" w:rsidRPr="000F5E2D" w:rsidRDefault="009257E4" w:rsidP="009257E4">
            <w:pPr>
              <w:pStyle w:val="Heading4"/>
              <w:rPr>
                <w:spacing w:val="10"/>
                <w:sz w:val="22"/>
                <w:szCs w:val="28"/>
              </w:rPr>
            </w:pPr>
            <w:r w:rsidRPr="000F5E2D">
              <w:rPr>
                <w:spacing w:val="10"/>
                <w:sz w:val="22"/>
                <w:szCs w:val="28"/>
              </w:rPr>
              <w:t>Culver’s – Crew Member / Line Cook</w:t>
            </w:r>
          </w:p>
          <w:p w14:paraId="2D084C90" w14:textId="77777777" w:rsidR="00291028" w:rsidRPr="00291028" w:rsidRDefault="00291028" w:rsidP="00291028">
            <w:pPr>
              <w:rPr>
                <w:sz w:val="2"/>
                <w:szCs w:val="4"/>
              </w:rPr>
            </w:pPr>
          </w:p>
          <w:p w14:paraId="7C7FA8C6" w14:textId="77777777" w:rsidR="009257E4" w:rsidRPr="00C03EBB" w:rsidRDefault="009257E4" w:rsidP="009257E4">
            <w:pPr>
              <w:pStyle w:val="Date"/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</w:pPr>
            <w:r w:rsidRPr="00C03EBB">
              <w:rPr>
                <w:b/>
                <w:bCs/>
                <w:i/>
                <w:iCs/>
                <w:color w:val="7C5F1D" w:themeColor="accent4" w:themeShade="80"/>
                <w:sz w:val="20"/>
                <w:szCs w:val="24"/>
              </w:rPr>
              <w:t>June 2016–August 2017</w:t>
            </w:r>
          </w:p>
          <w:p w14:paraId="3E7D7A66" w14:textId="77777777" w:rsidR="00291028" w:rsidRPr="00291028" w:rsidRDefault="00291028" w:rsidP="00291028">
            <w:pPr>
              <w:rPr>
                <w:sz w:val="2"/>
                <w:szCs w:val="4"/>
              </w:rPr>
            </w:pPr>
          </w:p>
          <w:p w14:paraId="487AAEBD" w14:textId="75F73C9C" w:rsidR="009257E4" w:rsidRDefault="00291028" w:rsidP="009257E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</w:t>
            </w:r>
            <w:r w:rsidR="009257E4" w:rsidRPr="00A67C8E">
              <w:rPr>
                <w:sz w:val="20"/>
                <w:szCs w:val="24"/>
              </w:rPr>
              <w:t>repared quality meals for hundreds of customers each week</w:t>
            </w:r>
            <w:r>
              <w:rPr>
                <w:sz w:val="20"/>
                <w:szCs w:val="24"/>
              </w:rPr>
              <w:t>. Learned to think and move quickly in a fast-paced setting.</w:t>
            </w:r>
          </w:p>
          <w:p w14:paraId="2A7CA026" w14:textId="77777777" w:rsidR="000F5E2D" w:rsidRPr="002620B5" w:rsidRDefault="000F5E2D" w:rsidP="009257E4"/>
          <w:p w14:paraId="258E5769" w14:textId="277ED059" w:rsidR="009257E4" w:rsidRPr="00601A41" w:rsidRDefault="00291028" w:rsidP="009257E4">
            <w:pPr>
              <w:pStyle w:val="Heading2"/>
              <w:rPr>
                <w:spacing w:val="10"/>
                <w:sz w:val="28"/>
                <w:szCs w:val="32"/>
              </w:rPr>
            </w:pPr>
            <w:r w:rsidRPr="00601A41">
              <w:rPr>
                <w:spacing w:val="10"/>
                <w:sz w:val="28"/>
                <w:szCs w:val="32"/>
              </w:rPr>
              <w:t xml:space="preserve">PERSONAL </w:t>
            </w:r>
            <w:sdt>
              <w:sdtPr>
                <w:rPr>
                  <w:spacing w:val="10"/>
                  <w:sz w:val="28"/>
                  <w:szCs w:val="32"/>
                </w:rPr>
                <w:id w:val="1669594239"/>
                <w:placeholder>
                  <w:docPart w:val="0B5BA2BEF822420394D77D5FB290FAFC"/>
                </w:placeholder>
                <w:temporary/>
                <w:showingPlcHdr/>
                <w15:appearance w15:val="hidden"/>
              </w:sdtPr>
              <w:sdtContent>
                <w:r w:rsidR="009257E4" w:rsidRPr="00601A41">
                  <w:rPr>
                    <w:rStyle w:val="Heading2Char"/>
                    <w:b/>
                    <w:bCs/>
                    <w:caps/>
                    <w:spacing w:val="10"/>
                    <w:sz w:val="28"/>
                    <w:szCs w:val="32"/>
                  </w:rPr>
                  <w:t>SKILLS</w:t>
                </w:r>
              </w:sdtContent>
            </w:sdt>
          </w:p>
          <w:p w14:paraId="7ADE00F6" w14:textId="60BC2D4F" w:rsidR="009257E4" w:rsidRPr="009257E4" w:rsidRDefault="009257E4" w:rsidP="009257E4">
            <w:pPr>
              <w:rPr>
                <w:spacing w:val="10"/>
                <w:w w:val="80"/>
                <w:sz w:val="32"/>
                <w:szCs w:val="40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E232B8F" wp14:editId="2262DC20">
                  <wp:extent cx="3756660" cy="963295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5AD35A18" w14:textId="77777777" w:rsidR="0043117B" w:rsidRPr="00291028" w:rsidRDefault="00000000" w:rsidP="00A67C8E">
      <w:pPr>
        <w:tabs>
          <w:tab w:val="left" w:pos="990"/>
        </w:tabs>
        <w:rPr>
          <w:sz w:val="2"/>
          <w:szCs w:val="2"/>
        </w:rPr>
      </w:pPr>
    </w:p>
    <w:sectPr w:rsidR="0043117B" w:rsidRPr="00291028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3533" w14:textId="77777777" w:rsidR="006B2B1D" w:rsidRDefault="006B2B1D" w:rsidP="000C45FF">
      <w:r>
        <w:separator/>
      </w:r>
    </w:p>
  </w:endnote>
  <w:endnote w:type="continuationSeparator" w:id="0">
    <w:p w14:paraId="75020571" w14:textId="77777777" w:rsidR="006B2B1D" w:rsidRDefault="006B2B1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B0AA" w14:textId="77777777" w:rsidR="006B2B1D" w:rsidRDefault="006B2B1D" w:rsidP="000C45FF">
      <w:r>
        <w:separator/>
      </w:r>
    </w:p>
  </w:footnote>
  <w:footnote w:type="continuationSeparator" w:id="0">
    <w:p w14:paraId="2D9E6C4C" w14:textId="77777777" w:rsidR="006B2B1D" w:rsidRDefault="006B2B1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F04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AA02FC" wp14:editId="0E416C7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2188211" name="Graphic 2221882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7E"/>
    <w:rsid w:val="00036450"/>
    <w:rsid w:val="00055D62"/>
    <w:rsid w:val="00094499"/>
    <w:rsid w:val="000C0141"/>
    <w:rsid w:val="000C45FF"/>
    <w:rsid w:val="000E3FD1"/>
    <w:rsid w:val="000F5E2D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20B5"/>
    <w:rsid w:val="00281FD5"/>
    <w:rsid w:val="00291028"/>
    <w:rsid w:val="002B5E0B"/>
    <w:rsid w:val="002B6E5B"/>
    <w:rsid w:val="002C1F24"/>
    <w:rsid w:val="002C74E4"/>
    <w:rsid w:val="002E7290"/>
    <w:rsid w:val="0030481B"/>
    <w:rsid w:val="003156FC"/>
    <w:rsid w:val="003254B5"/>
    <w:rsid w:val="0037121F"/>
    <w:rsid w:val="003A6B7D"/>
    <w:rsid w:val="003B06CA"/>
    <w:rsid w:val="003C0E8A"/>
    <w:rsid w:val="004071FC"/>
    <w:rsid w:val="00445947"/>
    <w:rsid w:val="004813B3"/>
    <w:rsid w:val="00496591"/>
    <w:rsid w:val="004A7F83"/>
    <w:rsid w:val="004C4199"/>
    <w:rsid w:val="004C63E4"/>
    <w:rsid w:val="004D3011"/>
    <w:rsid w:val="004E20B1"/>
    <w:rsid w:val="005262AC"/>
    <w:rsid w:val="0055707E"/>
    <w:rsid w:val="005E39D5"/>
    <w:rsid w:val="005F54E5"/>
    <w:rsid w:val="00600670"/>
    <w:rsid w:val="00601A41"/>
    <w:rsid w:val="00617156"/>
    <w:rsid w:val="0062019E"/>
    <w:rsid w:val="0062123A"/>
    <w:rsid w:val="00646E75"/>
    <w:rsid w:val="00657705"/>
    <w:rsid w:val="006771D0"/>
    <w:rsid w:val="006B2B1D"/>
    <w:rsid w:val="006D52AC"/>
    <w:rsid w:val="00715FCB"/>
    <w:rsid w:val="00743101"/>
    <w:rsid w:val="007775E1"/>
    <w:rsid w:val="007853E3"/>
    <w:rsid w:val="007867A0"/>
    <w:rsid w:val="007927F5"/>
    <w:rsid w:val="007F3DBF"/>
    <w:rsid w:val="00802CA0"/>
    <w:rsid w:val="009257E4"/>
    <w:rsid w:val="009260CD"/>
    <w:rsid w:val="00952C25"/>
    <w:rsid w:val="00A008ED"/>
    <w:rsid w:val="00A12C82"/>
    <w:rsid w:val="00A2118D"/>
    <w:rsid w:val="00A338B7"/>
    <w:rsid w:val="00A67C8E"/>
    <w:rsid w:val="00AA20F6"/>
    <w:rsid w:val="00AD2184"/>
    <w:rsid w:val="00AD76E2"/>
    <w:rsid w:val="00AF41CB"/>
    <w:rsid w:val="00B20152"/>
    <w:rsid w:val="00B359E4"/>
    <w:rsid w:val="00B57D98"/>
    <w:rsid w:val="00B70850"/>
    <w:rsid w:val="00B760F5"/>
    <w:rsid w:val="00BD041A"/>
    <w:rsid w:val="00BF7998"/>
    <w:rsid w:val="00C03EBB"/>
    <w:rsid w:val="00C066B6"/>
    <w:rsid w:val="00C37BA1"/>
    <w:rsid w:val="00C4674C"/>
    <w:rsid w:val="00C47BA8"/>
    <w:rsid w:val="00C506CF"/>
    <w:rsid w:val="00C72BED"/>
    <w:rsid w:val="00C9578B"/>
    <w:rsid w:val="00CB0055"/>
    <w:rsid w:val="00CE7F91"/>
    <w:rsid w:val="00D038A4"/>
    <w:rsid w:val="00D2522B"/>
    <w:rsid w:val="00D26D5D"/>
    <w:rsid w:val="00D422DE"/>
    <w:rsid w:val="00D5459D"/>
    <w:rsid w:val="00DA1F4D"/>
    <w:rsid w:val="00DD172A"/>
    <w:rsid w:val="00E25A26"/>
    <w:rsid w:val="00E4381A"/>
    <w:rsid w:val="00E55D74"/>
    <w:rsid w:val="00E56B07"/>
    <w:rsid w:val="00F60274"/>
    <w:rsid w:val="00F77FB9"/>
    <w:rsid w:val="00F860F7"/>
    <w:rsid w:val="00FA1345"/>
    <w:rsid w:val="00FB068F"/>
    <w:rsid w:val="00F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D7BE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12C82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Sumtwelv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noahnielsen714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umtwelve.net/dev" TargetMode="External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noah-nielsen-22b2251a6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qh\AppData\Local\Microsoft\Office\16.0\DTS\en-US%7b39338B87-1506-4368-B99F-B960566391CA%7d\%7bA396C80B-28B0-4088-B054-5B9588EB5C8F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4984587372825857"/>
          <c:y val="0"/>
          <c:w val="0.52078548497867794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spc="1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Time Management</c:v>
                </c:pt>
                <c:pt idx="1">
                  <c:v>Focus</c:v>
                </c:pt>
                <c:pt idx="2">
                  <c:v>Consideration for Others</c:v>
                </c:pt>
                <c:pt idx="3">
                  <c:v>Kindness &amp; Politesse</c:v>
                </c:pt>
                <c:pt idx="4">
                  <c:v>Attention to Detail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0.8</c:v>
                </c:pt>
                <c:pt idx="2">
                  <c:v>0.9</c:v>
                </c:pt>
                <c:pt idx="3">
                  <c:v>0.9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3B-43EF-AD32-30AB366BD1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103D481E75445AB9021FB5D3CEA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F01A6-7A9D-4931-BBD5-C45EA842B0EB}"/>
      </w:docPartPr>
      <w:docPartBody>
        <w:p w:rsidR="000C1C8A" w:rsidRDefault="00877274" w:rsidP="00877274">
          <w:pPr>
            <w:pStyle w:val="BE103D481E75445AB9021FB5D3CEA194"/>
          </w:pPr>
          <w:r w:rsidRPr="00D5459D">
            <w:t>Profile</w:t>
          </w:r>
        </w:p>
      </w:docPartBody>
    </w:docPart>
    <w:docPart>
      <w:docPartPr>
        <w:name w:val="67D4E181768B46A4958E046980097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9791C-99F9-499E-B650-1622C1F733B6}"/>
      </w:docPartPr>
      <w:docPartBody>
        <w:p w:rsidR="000C1C8A" w:rsidRDefault="00877274" w:rsidP="00877274">
          <w:pPr>
            <w:pStyle w:val="67D4E181768B46A4958E046980097F49"/>
          </w:pPr>
          <w:r w:rsidRPr="00CB0055">
            <w:t>Contact</w:t>
          </w:r>
        </w:p>
      </w:docPartBody>
    </w:docPart>
    <w:docPart>
      <w:docPartPr>
        <w:name w:val="42778654ADA74D00B5C127657B7F2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53EE3-9155-4737-9973-25CF9F63F9E2}"/>
      </w:docPartPr>
      <w:docPartBody>
        <w:p w:rsidR="000C1C8A" w:rsidRDefault="00877274" w:rsidP="00877274">
          <w:pPr>
            <w:pStyle w:val="42778654ADA74D00B5C127657B7F2D99"/>
          </w:pPr>
          <w:r w:rsidRPr="004D3011">
            <w:t>PHONE:</w:t>
          </w:r>
        </w:p>
      </w:docPartBody>
    </w:docPart>
    <w:docPart>
      <w:docPartPr>
        <w:name w:val="AF97CEBF4E974D9284633B8CD60BE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C5F05-7C8D-4007-991E-B6702E890D80}"/>
      </w:docPartPr>
      <w:docPartBody>
        <w:p w:rsidR="000C1C8A" w:rsidRDefault="00877274" w:rsidP="00877274">
          <w:pPr>
            <w:pStyle w:val="AF97CEBF4E974D9284633B8CD60BE631"/>
          </w:pPr>
          <w:r w:rsidRPr="00CB0055">
            <w:t>Hobbies</w:t>
          </w:r>
        </w:p>
      </w:docPartBody>
    </w:docPart>
    <w:docPart>
      <w:docPartPr>
        <w:name w:val="3413856F66CB4236938D6AE35A4CF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0585C-66EE-4688-972C-D5D59E8740C5}"/>
      </w:docPartPr>
      <w:docPartBody>
        <w:p w:rsidR="000C1C8A" w:rsidRDefault="00877274" w:rsidP="00877274">
          <w:pPr>
            <w:pStyle w:val="3413856F66CB4236938D6AE35A4CFED5"/>
          </w:pPr>
          <w:r w:rsidRPr="00036450">
            <w:t>EDUCATION</w:t>
          </w:r>
        </w:p>
      </w:docPartBody>
    </w:docPart>
    <w:docPart>
      <w:docPartPr>
        <w:name w:val="C7D2E414DA784F1BB13F709C929A4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536D3-92B6-4A3A-8E09-54DF2809CFD6}"/>
      </w:docPartPr>
      <w:docPartBody>
        <w:p w:rsidR="000C1C8A" w:rsidRDefault="00877274" w:rsidP="00877274">
          <w:pPr>
            <w:pStyle w:val="C7D2E414DA784F1BB13F709C929A448C"/>
          </w:pPr>
          <w:r w:rsidRPr="00036450">
            <w:t>WORK EXPERIENCE</w:t>
          </w:r>
        </w:p>
      </w:docPartBody>
    </w:docPart>
    <w:docPart>
      <w:docPartPr>
        <w:name w:val="0B5BA2BEF822420394D77D5FB290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A49A-F11B-4D65-9CE0-87E6441F348E}"/>
      </w:docPartPr>
      <w:docPartBody>
        <w:p w:rsidR="000C1C8A" w:rsidRDefault="00877274" w:rsidP="00877274">
          <w:pPr>
            <w:pStyle w:val="0B5BA2BEF822420394D77D5FB290FAFC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C1D553BFEA7410F857C5268A319A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F01AF-893B-40E1-8049-EBC1C5D11244}"/>
      </w:docPartPr>
      <w:docPartBody>
        <w:p w:rsidR="004026A6" w:rsidRDefault="000C1C8A" w:rsidP="000C1C8A">
          <w:pPr>
            <w:pStyle w:val="6C1D553BFEA7410F857C5268A319AD2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0B"/>
    <w:rsid w:val="00092E38"/>
    <w:rsid w:val="000C1C8A"/>
    <w:rsid w:val="000E3C74"/>
    <w:rsid w:val="001B5825"/>
    <w:rsid w:val="003325D4"/>
    <w:rsid w:val="004026A6"/>
    <w:rsid w:val="00725492"/>
    <w:rsid w:val="00813331"/>
    <w:rsid w:val="00877274"/>
    <w:rsid w:val="008F432D"/>
    <w:rsid w:val="00967D62"/>
    <w:rsid w:val="0098204B"/>
    <w:rsid w:val="00BB0F80"/>
    <w:rsid w:val="00BB161F"/>
    <w:rsid w:val="00CF5700"/>
    <w:rsid w:val="00E0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7727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1D553BFEA7410F857C5268A319AD2E">
    <w:name w:val="6C1D553BFEA7410F857C5268A319AD2E"/>
    <w:rsid w:val="000C1C8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7274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B161F"/>
    <w:rPr>
      <w:color w:val="808080"/>
    </w:rPr>
  </w:style>
  <w:style w:type="paragraph" w:customStyle="1" w:styleId="BE103D481E75445AB9021FB5D3CEA194">
    <w:name w:val="BE103D481E75445AB9021FB5D3CEA194"/>
    <w:rsid w:val="00877274"/>
  </w:style>
  <w:style w:type="paragraph" w:customStyle="1" w:styleId="67D4E181768B46A4958E046980097F49">
    <w:name w:val="67D4E181768B46A4958E046980097F49"/>
    <w:rsid w:val="00877274"/>
  </w:style>
  <w:style w:type="paragraph" w:customStyle="1" w:styleId="42778654ADA74D00B5C127657B7F2D99">
    <w:name w:val="42778654ADA74D00B5C127657B7F2D99"/>
    <w:rsid w:val="00877274"/>
  </w:style>
  <w:style w:type="paragraph" w:customStyle="1" w:styleId="AF97CEBF4E974D9284633B8CD60BE631">
    <w:name w:val="AF97CEBF4E974D9284633B8CD60BE631"/>
    <w:rsid w:val="00877274"/>
  </w:style>
  <w:style w:type="paragraph" w:customStyle="1" w:styleId="3413856F66CB4236938D6AE35A4CFED5">
    <w:name w:val="3413856F66CB4236938D6AE35A4CFED5"/>
    <w:rsid w:val="00877274"/>
  </w:style>
  <w:style w:type="paragraph" w:customStyle="1" w:styleId="C7D2E414DA784F1BB13F709C929A448C">
    <w:name w:val="C7D2E414DA784F1BB13F709C929A448C"/>
    <w:rsid w:val="00877274"/>
  </w:style>
  <w:style w:type="paragraph" w:customStyle="1" w:styleId="0B5BA2BEF822420394D77D5FB290FAFC">
    <w:name w:val="0B5BA2BEF822420394D77D5FB290FAFC"/>
    <w:rsid w:val="00877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74E64-4AD4-42B9-BA9A-B0DAD4084E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{A396C80B-28B0-4088-B054-5B9588EB5C8F}tf00546271_win32.dotx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2023-04-30T21:50:00Z</dcterms:created>
  <dcterms:modified xsi:type="dcterms:W3CDTF">2023-05-16T06:16:00Z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